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47015F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0F8E46" w14:textId="5C17BBA5" w:rsidR="00692703" w:rsidRPr="00CF1A49" w:rsidRDefault="00C51714" w:rsidP="00913946">
            <w:pPr>
              <w:pStyle w:val="Title"/>
            </w:pPr>
            <w:r>
              <w:t>william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papp</w:t>
            </w:r>
          </w:p>
          <w:p w14:paraId="61D1D13E" w14:textId="6DD0C4D4" w:rsidR="00692703" w:rsidRPr="00CF1A49" w:rsidRDefault="00C51714" w:rsidP="00913946">
            <w:pPr>
              <w:pStyle w:val="ContactInfo"/>
              <w:contextualSpacing w:val="0"/>
            </w:pPr>
            <w:r>
              <w:t>(281)-507-8352</w:t>
            </w:r>
          </w:p>
          <w:p w14:paraId="4955321B" w14:textId="36567226" w:rsidR="00692703" w:rsidRPr="00CF1A49" w:rsidRDefault="00C51714" w:rsidP="00913946">
            <w:pPr>
              <w:pStyle w:val="ContactInfoEmphasis"/>
              <w:contextualSpacing w:val="0"/>
            </w:pPr>
            <w:r>
              <w:t>wpapp90@gmail.com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3C8DFE1F29140689AAE6DFCDC42164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113EFC985EC14F72A39B7AB69A20A0A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19DE6BF13934421965189E32CD5DC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51714">
              <w:t>https://github.com/wrp90</w:t>
            </w:r>
            <w:r w:rsidR="00EB4941">
              <w:t xml:space="preserve"> </w:t>
            </w:r>
            <w:r w:rsidR="00EB4941" w:rsidRPr="00EB4941">
              <w:t>https://wrp90.github.io/MyPortfolio/</w:t>
            </w:r>
          </w:p>
        </w:tc>
      </w:tr>
      <w:tr w:rsidR="009571D8" w:rsidRPr="00CF1A49" w14:paraId="07532307" w14:textId="77777777" w:rsidTr="00692703">
        <w:tc>
          <w:tcPr>
            <w:tcW w:w="9360" w:type="dxa"/>
            <w:tcMar>
              <w:top w:w="432" w:type="dxa"/>
            </w:tcMar>
          </w:tcPr>
          <w:p w14:paraId="3B069A1D" w14:textId="5BCC5CCE" w:rsidR="001755A8" w:rsidRPr="00CF1A49" w:rsidRDefault="001755A8" w:rsidP="00913946">
            <w:pPr>
              <w:contextualSpacing w:val="0"/>
            </w:pPr>
          </w:p>
        </w:tc>
      </w:tr>
    </w:tbl>
    <w:p w14:paraId="1B738AE1" w14:textId="45068DD0" w:rsidR="004E01EB" w:rsidRPr="00CF1A49" w:rsidRDefault="00446DF6" w:rsidP="004E01EB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1A6D91" w14:textId="77777777" w:rsidTr="00D66A52">
        <w:tc>
          <w:tcPr>
            <w:tcW w:w="9355" w:type="dxa"/>
          </w:tcPr>
          <w:p w14:paraId="3AA38A38" w14:textId="43976C34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2009</w:t>
            </w:r>
            <w:r w:rsidR="001D0BF1" w:rsidRPr="00CF1A49">
              <w:t xml:space="preserve"> – </w:t>
            </w:r>
            <w:r>
              <w:t>Current</w:t>
            </w:r>
          </w:p>
          <w:p w14:paraId="2EFA4DD4" w14:textId="372C73D7" w:rsidR="001D0BF1" w:rsidRPr="00CF1A49" w:rsidRDefault="009E2A7F" w:rsidP="001D0BF1">
            <w:pPr>
              <w:pStyle w:val="Heading2"/>
              <w:contextualSpacing w:val="0"/>
              <w:outlineLvl w:val="1"/>
            </w:pPr>
            <w:r>
              <w:t>Wok cook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Pei wei</w:t>
            </w:r>
          </w:p>
          <w:p w14:paraId="53887C6E" w14:textId="15D792CA" w:rsidR="001E3120" w:rsidRPr="00CF1A49" w:rsidRDefault="009E2A7F" w:rsidP="001D0BF1">
            <w:pPr>
              <w:contextualSpacing w:val="0"/>
            </w:pPr>
            <w:r>
              <w:t>I am currently a wok cook and Pei Wei in Kingwood.  I mostly cook and do prep now, but over the years I have learned many positions from busser</w:t>
            </w:r>
            <w:r w:rsidR="00BF115C">
              <w:t xml:space="preserve"> </w:t>
            </w:r>
            <w:r>
              <w:t xml:space="preserve">to key employee (assistant manager).  </w:t>
            </w:r>
          </w:p>
        </w:tc>
      </w:tr>
      <w:tr w:rsidR="00F61DF9" w:rsidRPr="00CF1A49" w14:paraId="51FBB6FE" w14:textId="77777777" w:rsidTr="00F61DF9">
        <w:tc>
          <w:tcPr>
            <w:tcW w:w="9355" w:type="dxa"/>
            <w:tcMar>
              <w:top w:w="216" w:type="dxa"/>
            </w:tcMar>
          </w:tcPr>
          <w:p w14:paraId="3EDD7C70" w14:textId="1D51720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DFA90977BC24587ACB079E222C0A617"/>
        </w:placeholder>
        <w:temporary/>
        <w:showingPlcHdr/>
        <w15:appearance w15:val="hidden"/>
      </w:sdtPr>
      <w:sdtEndPr/>
      <w:sdtContent>
        <w:p w14:paraId="40A8141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6D3469" w14:textId="77777777" w:rsidTr="00D66A52">
        <w:tc>
          <w:tcPr>
            <w:tcW w:w="9355" w:type="dxa"/>
          </w:tcPr>
          <w:p w14:paraId="0B17FD85" w14:textId="3FE78EE7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2012-2019</w:t>
            </w:r>
          </w:p>
          <w:p w14:paraId="7B652C9B" w14:textId="191E4774" w:rsidR="007538DC" w:rsidRPr="00CF1A49" w:rsidRDefault="009E2A7F" w:rsidP="009E2A7F">
            <w:pPr>
              <w:pStyle w:val="Heading2"/>
              <w:contextualSpacing w:val="0"/>
              <w:outlineLvl w:val="1"/>
            </w:pPr>
            <w:r>
              <w:t>BS mathematics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houston</w:t>
            </w:r>
          </w:p>
        </w:tc>
      </w:tr>
      <w:tr w:rsidR="00F61DF9" w:rsidRPr="00CF1A49" w14:paraId="5F47B068" w14:textId="77777777" w:rsidTr="00F61DF9">
        <w:tc>
          <w:tcPr>
            <w:tcW w:w="9355" w:type="dxa"/>
            <w:tcMar>
              <w:top w:w="216" w:type="dxa"/>
            </w:tcMar>
          </w:tcPr>
          <w:p w14:paraId="3F8094F5" w14:textId="359CFED6" w:rsidR="00F61DF9" w:rsidRPr="00CF1A49" w:rsidRDefault="009E2A7F" w:rsidP="00F61DF9">
            <w:pPr>
              <w:pStyle w:val="Heading3"/>
              <w:contextualSpacing w:val="0"/>
              <w:outlineLvl w:val="2"/>
            </w:pPr>
            <w:r>
              <w:t>2020-2021</w:t>
            </w:r>
          </w:p>
          <w:p w14:paraId="42DF5BBD" w14:textId="57B63DBB" w:rsidR="00F61DF9" w:rsidRPr="00CF1A49" w:rsidRDefault="009E2A7F" w:rsidP="00F61DF9">
            <w:pPr>
              <w:pStyle w:val="Heading2"/>
              <w:contextualSpacing w:val="0"/>
              <w:outlineLvl w:val="1"/>
            </w:pPr>
            <w:r>
              <w:t>Coding boot camp full stack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texas at austin</w:t>
            </w:r>
          </w:p>
          <w:p w14:paraId="0DCF283F" w14:textId="03983C3E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F30DF2FA6164EDE98B6FAEB5717D45A"/>
        </w:placeholder>
        <w:temporary/>
        <w:showingPlcHdr/>
        <w15:appearance w15:val="hidden"/>
      </w:sdtPr>
      <w:sdtEndPr/>
      <w:sdtContent>
        <w:p w14:paraId="5C47767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1D07DE2" w14:textId="77777777" w:rsidTr="00CF1A49">
        <w:tc>
          <w:tcPr>
            <w:tcW w:w="4675" w:type="dxa"/>
          </w:tcPr>
          <w:p w14:paraId="3C98E0FD" w14:textId="59AF6128" w:rsidR="001E3120" w:rsidRPr="006E1507" w:rsidRDefault="009E2A7F" w:rsidP="006E1507">
            <w:pPr>
              <w:pStyle w:val="ListBullet"/>
              <w:contextualSpacing w:val="0"/>
            </w:pPr>
            <w:r>
              <w:t>HTML/CSS</w:t>
            </w:r>
          </w:p>
          <w:p w14:paraId="28D7803D" w14:textId="77777777" w:rsidR="001F4E6D" w:rsidRDefault="009E2A7F" w:rsidP="006E1507">
            <w:pPr>
              <w:pStyle w:val="ListBullet"/>
              <w:contextualSpacing w:val="0"/>
            </w:pPr>
            <w:r>
              <w:t>JavaScript</w:t>
            </w:r>
          </w:p>
          <w:p w14:paraId="52D06C2A" w14:textId="77777777" w:rsidR="00EB4941" w:rsidRDefault="00EB4941" w:rsidP="006E1507">
            <w:pPr>
              <w:pStyle w:val="ListBullet"/>
              <w:contextualSpacing w:val="0"/>
            </w:pPr>
            <w:r>
              <w:t>Git/Git BASH</w:t>
            </w:r>
          </w:p>
          <w:p w14:paraId="242CBB8E" w14:textId="77777777" w:rsidR="00D42E7C" w:rsidRDefault="00D42E7C" w:rsidP="006E1507">
            <w:pPr>
              <w:pStyle w:val="ListBullet"/>
              <w:contextualSpacing w:val="0"/>
            </w:pPr>
            <w:r>
              <w:t>MySQL</w:t>
            </w:r>
          </w:p>
          <w:p w14:paraId="4FFC2C5E" w14:textId="4A88F28B" w:rsidR="00D42E7C" w:rsidRPr="006E1507" w:rsidRDefault="00D42E7C" w:rsidP="006E1507">
            <w:pPr>
              <w:pStyle w:val="ListBullet"/>
              <w:contextualSpacing w:val="0"/>
            </w:pPr>
            <w:proofErr w:type="spellStart"/>
            <w:r>
              <w:t>Sequelize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183EDF8D" w14:textId="65958B97" w:rsidR="003A0632" w:rsidRPr="006E1507" w:rsidRDefault="009E2A7F" w:rsidP="006E1507">
            <w:pPr>
              <w:pStyle w:val="ListBullet"/>
              <w:contextualSpacing w:val="0"/>
            </w:pPr>
            <w:proofErr w:type="spellStart"/>
            <w:r>
              <w:t>JQuery</w:t>
            </w:r>
            <w:proofErr w:type="spellEnd"/>
          </w:p>
          <w:p w14:paraId="492B425C" w14:textId="77777777" w:rsidR="001E3120" w:rsidRDefault="009E2A7F" w:rsidP="00EB4941">
            <w:pPr>
              <w:pStyle w:val="ListBullet"/>
              <w:contextualSpacing w:val="0"/>
            </w:pPr>
            <w:r>
              <w:t>Node.js</w:t>
            </w:r>
          </w:p>
          <w:p w14:paraId="71E7AE7F" w14:textId="77777777" w:rsidR="00EB4941" w:rsidRDefault="00EB4941" w:rsidP="00EB4941">
            <w:pPr>
              <w:pStyle w:val="ListBullet"/>
              <w:contextualSpacing w:val="0"/>
            </w:pPr>
            <w:r>
              <w:t>React.js</w:t>
            </w:r>
          </w:p>
          <w:p w14:paraId="234BB913" w14:textId="77777777" w:rsidR="00EB4941" w:rsidRDefault="00EB4941" w:rsidP="00EB4941">
            <w:pPr>
              <w:pStyle w:val="ListBullet"/>
              <w:contextualSpacing w:val="0"/>
            </w:pPr>
            <w:r>
              <w:t>Express.js</w:t>
            </w:r>
          </w:p>
          <w:p w14:paraId="548FF5AB" w14:textId="589547A0" w:rsidR="00D42E7C" w:rsidRPr="006E1507" w:rsidRDefault="00D42E7C" w:rsidP="00EB4941">
            <w:pPr>
              <w:pStyle w:val="ListBullet"/>
              <w:contextualSpacing w:val="0"/>
            </w:pPr>
            <w:r>
              <w:t>MongoDB</w:t>
            </w:r>
          </w:p>
        </w:tc>
      </w:tr>
      <w:tr w:rsidR="00EB4941" w:rsidRPr="006E1507" w14:paraId="70F289A2" w14:textId="77777777" w:rsidTr="00CF1A49">
        <w:tc>
          <w:tcPr>
            <w:tcW w:w="4675" w:type="dxa"/>
          </w:tcPr>
          <w:p w14:paraId="4AA86288" w14:textId="77777777" w:rsidR="00EB4941" w:rsidRDefault="00EB4941" w:rsidP="00EB494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38D8D1B9" w14:textId="77777777" w:rsidR="00EB4941" w:rsidRDefault="00EB4941" w:rsidP="00EB494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67A1BFF" w14:textId="5C61DC83" w:rsidR="00AD782D" w:rsidRPr="00CF1A49" w:rsidRDefault="009E2A7F" w:rsidP="0062312F">
      <w:pPr>
        <w:pStyle w:val="Heading1"/>
      </w:pPr>
      <w:r>
        <w:t>Projects</w:t>
      </w:r>
    </w:p>
    <w:p w14:paraId="3590D7C2" w14:textId="15C46EB6" w:rsidR="00B51D1B" w:rsidRDefault="00D42E7C" w:rsidP="006E1507">
      <w:r>
        <w:t>Three of my favorite projects</w:t>
      </w:r>
      <w:r w:rsidR="009E2A7F">
        <w:t>:</w:t>
      </w:r>
    </w:p>
    <w:p w14:paraId="6271B1B0" w14:textId="78EC4E85" w:rsidR="00446DF6" w:rsidRDefault="00D42E7C" w:rsidP="00446DF6">
      <w:pPr>
        <w:pStyle w:val="ListParagraph"/>
        <w:numPr>
          <w:ilvl w:val="0"/>
          <w:numId w:val="14"/>
        </w:numPr>
      </w:pPr>
      <w:r>
        <w:t xml:space="preserve">Vaccine Tracker: </w:t>
      </w:r>
      <w:hyperlink r:id="rId7" w:history="1">
        <w:r>
          <w:rPr>
            <w:rStyle w:val="Hyperlink"/>
          </w:rPr>
          <w:t>Vaccine Tracker</w:t>
        </w:r>
      </w:hyperlink>
    </w:p>
    <w:p w14:paraId="70553BD0" w14:textId="0F727562" w:rsidR="00446DF6" w:rsidRDefault="00D42E7C" w:rsidP="00446DF6">
      <w:pPr>
        <w:pStyle w:val="ListParagraph"/>
        <w:numPr>
          <w:ilvl w:val="1"/>
          <w:numId w:val="14"/>
        </w:numPr>
      </w:pPr>
      <w:r>
        <w:t>Second Project, a full stack vaccine tracker application.</w:t>
      </w:r>
    </w:p>
    <w:p w14:paraId="3D3C9BDA" w14:textId="20C59D5A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Password Generator: </w:t>
      </w:r>
      <w:hyperlink r:id="rId8" w:history="1">
        <w:r w:rsidR="00D42E7C">
          <w:rPr>
            <w:color w:val="0000FF"/>
            <w:u w:val="single"/>
          </w:rPr>
          <w:t xml:space="preserve">Password Generator </w:t>
        </w:r>
      </w:hyperlink>
    </w:p>
    <w:p w14:paraId="631C4680" w14:textId="7F33EB6F" w:rsidR="00446DF6" w:rsidRDefault="00446DF6" w:rsidP="00446DF6">
      <w:pPr>
        <w:pStyle w:val="ListParagraph"/>
        <w:numPr>
          <w:ilvl w:val="1"/>
          <w:numId w:val="14"/>
        </w:numPr>
      </w:pPr>
      <w:r>
        <w:t>The focus of this project was to gain experience using functions.</w:t>
      </w:r>
    </w:p>
    <w:p w14:paraId="24C1F286" w14:textId="13177704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Weather App: </w:t>
      </w:r>
      <w:hyperlink r:id="rId9" w:history="1">
        <w:r w:rsidR="00D42E7C">
          <w:rPr>
            <w:color w:val="0000FF"/>
            <w:u w:val="single"/>
          </w:rPr>
          <w:t>Weather Dashboard</w:t>
        </w:r>
      </w:hyperlink>
    </w:p>
    <w:p w14:paraId="284A6C5E" w14:textId="6AE480BC" w:rsidR="00446DF6" w:rsidRPr="006E1507" w:rsidRDefault="00446DF6" w:rsidP="00446DF6">
      <w:pPr>
        <w:pStyle w:val="ListParagraph"/>
        <w:numPr>
          <w:ilvl w:val="1"/>
          <w:numId w:val="14"/>
        </w:numPr>
      </w:pPr>
      <w:r>
        <w:t>This app was made by retrieving</w:t>
      </w:r>
      <w:r w:rsidR="00EB4941">
        <w:t xml:space="preserve"> and manipulating</w:t>
      </w:r>
      <w:r>
        <w:t xml:space="preserve"> data from a weather API.</w:t>
      </w:r>
    </w:p>
    <w:sectPr w:rsidR="00446DF6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20E8" w14:textId="77777777" w:rsidR="004B4791" w:rsidRDefault="004B4791" w:rsidP="0068194B">
      <w:r>
        <w:separator/>
      </w:r>
    </w:p>
    <w:p w14:paraId="57D128FE" w14:textId="77777777" w:rsidR="004B4791" w:rsidRDefault="004B4791"/>
    <w:p w14:paraId="0E1E7869" w14:textId="77777777" w:rsidR="004B4791" w:rsidRDefault="004B4791"/>
  </w:endnote>
  <w:endnote w:type="continuationSeparator" w:id="0">
    <w:p w14:paraId="49B94D75" w14:textId="77777777" w:rsidR="004B4791" w:rsidRDefault="004B4791" w:rsidP="0068194B">
      <w:r>
        <w:continuationSeparator/>
      </w:r>
    </w:p>
    <w:p w14:paraId="64DD6F32" w14:textId="77777777" w:rsidR="004B4791" w:rsidRDefault="004B4791"/>
    <w:p w14:paraId="1DFFCE5F" w14:textId="77777777" w:rsidR="004B4791" w:rsidRDefault="004B4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C925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07CB" w14:textId="77777777" w:rsidR="004B4791" w:rsidRDefault="004B4791" w:rsidP="0068194B">
      <w:r>
        <w:separator/>
      </w:r>
    </w:p>
    <w:p w14:paraId="786AC57E" w14:textId="77777777" w:rsidR="004B4791" w:rsidRDefault="004B4791"/>
    <w:p w14:paraId="33276F4E" w14:textId="77777777" w:rsidR="004B4791" w:rsidRDefault="004B4791"/>
  </w:footnote>
  <w:footnote w:type="continuationSeparator" w:id="0">
    <w:p w14:paraId="2EC1E043" w14:textId="77777777" w:rsidR="004B4791" w:rsidRDefault="004B4791" w:rsidP="0068194B">
      <w:r>
        <w:continuationSeparator/>
      </w:r>
    </w:p>
    <w:p w14:paraId="5EC54454" w14:textId="77777777" w:rsidR="004B4791" w:rsidRDefault="004B4791"/>
    <w:p w14:paraId="50DB2A20" w14:textId="77777777" w:rsidR="004B4791" w:rsidRDefault="004B47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B8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0502BD" wp14:editId="0246DF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B078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E9AFF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167D88"/>
    <w:multiLevelType w:val="hybridMultilevel"/>
    <w:tmpl w:val="1CF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1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4E65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AFA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0F1D"/>
    <w:rsid w:val="004319E0"/>
    <w:rsid w:val="00437E8C"/>
    <w:rsid w:val="00440225"/>
    <w:rsid w:val="00446DF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791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2A7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115C"/>
    <w:rsid w:val="00BF61AC"/>
    <w:rsid w:val="00C47FA6"/>
    <w:rsid w:val="00C51714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2E7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94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46354"/>
  <w15:chartTrackingRefBased/>
  <w15:docId w15:val="{81F8F151-993C-4F66-B1D8-D587781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4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p90.github.io/PasswordGenWP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ancient-hollows-23369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rp90.github.io/WeatherDashboardW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p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C8DFE1F29140689AAE6DFCDC421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9555-7C82-44FA-8495-BA8170016EA4}"/>
      </w:docPartPr>
      <w:docPartBody>
        <w:p w:rsidR="00AD53DD" w:rsidRDefault="00686077">
          <w:pPr>
            <w:pStyle w:val="73C8DFE1F29140689AAE6DFCDC421645"/>
          </w:pPr>
          <w:r w:rsidRPr="00CF1A49">
            <w:t>·</w:t>
          </w:r>
        </w:p>
      </w:docPartBody>
    </w:docPart>
    <w:docPart>
      <w:docPartPr>
        <w:name w:val="113EFC985EC14F72A39B7AB69A20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8EC1-7120-427A-A87D-1DBA820D16FF}"/>
      </w:docPartPr>
      <w:docPartBody>
        <w:p w:rsidR="00AD53DD" w:rsidRDefault="00686077">
          <w:pPr>
            <w:pStyle w:val="113EFC985EC14F72A39B7AB69A20A0A4"/>
          </w:pPr>
          <w:r w:rsidRPr="00CF1A49">
            <w:t>LinkedIn Profile</w:t>
          </w:r>
        </w:p>
      </w:docPartBody>
    </w:docPart>
    <w:docPart>
      <w:docPartPr>
        <w:name w:val="119DE6BF13934421965189E32CD5D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718A-4208-4D1B-A887-D6F0080DC1C7}"/>
      </w:docPartPr>
      <w:docPartBody>
        <w:p w:rsidR="00AD53DD" w:rsidRDefault="00686077">
          <w:pPr>
            <w:pStyle w:val="119DE6BF13934421965189E32CD5DC6F"/>
          </w:pPr>
          <w:r w:rsidRPr="00CF1A49">
            <w:t>·</w:t>
          </w:r>
        </w:p>
      </w:docPartBody>
    </w:docPart>
    <w:docPart>
      <w:docPartPr>
        <w:name w:val="BDFA90977BC24587ACB079E222C0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0072-8001-4E56-ADA0-D14CDBDEA037}"/>
      </w:docPartPr>
      <w:docPartBody>
        <w:p w:rsidR="00AD53DD" w:rsidRDefault="00686077">
          <w:pPr>
            <w:pStyle w:val="BDFA90977BC24587ACB079E222C0A617"/>
          </w:pPr>
          <w:r w:rsidRPr="00CF1A49">
            <w:t>Education</w:t>
          </w:r>
        </w:p>
      </w:docPartBody>
    </w:docPart>
    <w:docPart>
      <w:docPartPr>
        <w:name w:val="8F30DF2FA6164EDE98B6FAEB5717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5456-2B05-4528-90B6-7FC42A2758FE}"/>
      </w:docPartPr>
      <w:docPartBody>
        <w:p w:rsidR="00AD53DD" w:rsidRDefault="00686077">
          <w:pPr>
            <w:pStyle w:val="8F30DF2FA6164EDE98B6FAEB5717D45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77"/>
    <w:rsid w:val="00686077"/>
    <w:rsid w:val="009B1163"/>
    <w:rsid w:val="009D7B3D"/>
    <w:rsid w:val="00AD53DD"/>
    <w:rsid w:val="00B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3C8DFE1F29140689AAE6DFCDC421645">
    <w:name w:val="73C8DFE1F29140689AAE6DFCDC421645"/>
  </w:style>
  <w:style w:type="paragraph" w:customStyle="1" w:styleId="113EFC985EC14F72A39B7AB69A20A0A4">
    <w:name w:val="113EFC985EC14F72A39B7AB69A20A0A4"/>
  </w:style>
  <w:style w:type="paragraph" w:customStyle="1" w:styleId="119DE6BF13934421965189E32CD5DC6F">
    <w:name w:val="119DE6BF13934421965189E32CD5DC6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FA90977BC24587ACB079E222C0A617">
    <w:name w:val="BDFA90977BC24587ACB079E222C0A617"/>
  </w:style>
  <w:style w:type="paragraph" w:customStyle="1" w:styleId="8F30DF2FA6164EDE98B6FAEB5717D45A">
    <w:name w:val="8F30DF2FA6164EDE98B6FAEB5717D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5</cp:revision>
  <dcterms:created xsi:type="dcterms:W3CDTF">2021-02-23T19:33:00Z</dcterms:created>
  <dcterms:modified xsi:type="dcterms:W3CDTF">2021-04-25T00:28:00Z</dcterms:modified>
  <cp:category/>
</cp:coreProperties>
</file>